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框架：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入口文件的位置：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14575" cy="5609590"/>
            <wp:effectExtent l="0" t="0" r="952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609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313815"/>
            <wp:effectExtent l="0" t="0" r="508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13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这个IP换成127.0.0.1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admin是后台的东西；index是前台的东西；database.php是数据库的配置；config.php是框架的基本配置，别动这个！！！Common.php放着引用的公共东西，例如：无限极分类函数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694940" cy="481901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481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Controller：控制器，每一个控制器里都是要调用的方法，对页面进行操作；model：模型，每一个模型里也是方法，是对数据库的相关操作（增删改查）；validate：验证规则，对提交的表单进行验证；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924050" cy="2447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58EF9"/>
    <w:multiLevelType w:val="singleLevel"/>
    <w:tmpl w:val="11D58EF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A424AA"/>
    <w:rsid w:val="015B4234"/>
    <w:rsid w:val="02270341"/>
    <w:rsid w:val="03322AF5"/>
    <w:rsid w:val="0A0C441A"/>
    <w:rsid w:val="0A9C74ED"/>
    <w:rsid w:val="0B7006FC"/>
    <w:rsid w:val="0DB84251"/>
    <w:rsid w:val="0F70227A"/>
    <w:rsid w:val="11157096"/>
    <w:rsid w:val="11C56530"/>
    <w:rsid w:val="12F82F5F"/>
    <w:rsid w:val="14613E7B"/>
    <w:rsid w:val="17DB149B"/>
    <w:rsid w:val="1B29254C"/>
    <w:rsid w:val="1E013830"/>
    <w:rsid w:val="1F4F1766"/>
    <w:rsid w:val="20F1004F"/>
    <w:rsid w:val="25692EB8"/>
    <w:rsid w:val="27686002"/>
    <w:rsid w:val="282E0EA3"/>
    <w:rsid w:val="2957393E"/>
    <w:rsid w:val="2E4B71DF"/>
    <w:rsid w:val="2F843DDF"/>
    <w:rsid w:val="2FE335D8"/>
    <w:rsid w:val="31E40CE5"/>
    <w:rsid w:val="32D64D47"/>
    <w:rsid w:val="35FA4B07"/>
    <w:rsid w:val="36EF76F0"/>
    <w:rsid w:val="3C2A1D70"/>
    <w:rsid w:val="3F240B95"/>
    <w:rsid w:val="4218522E"/>
    <w:rsid w:val="44A424AA"/>
    <w:rsid w:val="44B43431"/>
    <w:rsid w:val="48FF2018"/>
    <w:rsid w:val="51113AA2"/>
    <w:rsid w:val="590C714E"/>
    <w:rsid w:val="5D7C5EF0"/>
    <w:rsid w:val="5FD51AE0"/>
    <w:rsid w:val="661050BB"/>
    <w:rsid w:val="6A0D6241"/>
    <w:rsid w:val="6BB81BDD"/>
    <w:rsid w:val="6C545D8F"/>
    <w:rsid w:val="6C7F3DEF"/>
    <w:rsid w:val="6D535020"/>
    <w:rsid w:val="74B42C18"/>
    <w:rsid w:val="75BB7A60"/>
    <w:rsid w:val="79487E37"/>
    <w:rsid w:val="7D76198A"/>
    <w:rsid w:val="7F46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xy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2018-04-26T07:28:00Z</dcterms:created>
  <dc:creator>   只想睡觉的皮卡丘～</dc:creator>
  <cp:lastModifiedBy>   只想睡觉的皮卡丘～</cp:lastModifiedBy>
  <dcterms:modified xsi:type="dcterms:W3CDTF">2018-04-27T03:11:39Z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